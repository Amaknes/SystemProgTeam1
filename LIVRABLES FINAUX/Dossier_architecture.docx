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id w:val="-666401081"/>
        <w:docPartObj>
          <w:docPartGallery w:val="Cover Pages"/>
          <w:docPartUnique/>
        </w:docPartObj>
      </w:sdtPr>
      <w:sdtEndPr>
        <w:rPr>
          <w:noProof/>
          <w:color w:val="auto"/>
          <w:lang w:eastAsia="en-US"/>
        </w:rPr>
      </w:sdtEndPr>
      <w:sdtContent>
        <w:p w14:paraId="01D495BF" w14:textId="77777777" w:rsidR="00E51D55" w:rsidRDefault="00E51D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7B029" wp14:editId="51DDC33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fr-FR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5DEA5C" w14:textId="77777777" w:rsidR="00E51D55" w:rsidRPr="00E51D55" w:rsidRDefault="00E51D55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</w:pPr>
                                    <w:r w:rsidRPr="00E51D55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  <w:t>Dossier Architecture</w:t>
                                    </w:r>
                                  </w:p>
                                </w:sdtContent>
                              </w:sdt>
                              <w:p w14:paraId="4AF499CC" w14:textId="77777777" w:rsidR="00E51D55" w:rsidRPr="00E51D55" w:rsidRDefault="00E51D5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</w:p>
                              <w:p w14:paraId="24BD00CD" w14:textId="77777777" w:rsidR="00E51D55" w:rsidRPr="00E51D55" w:rsidRDefault="0068375B" w:rsidP="00E51D55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1"/>
                                      <w:szCs w:val="21"/>
                                      <w:lang w:val="fr-FR"/>
                                    </w:rPr>
                                    <w:alias w:val="Résumé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1D55" w:rsidRPr="00E51D55">
                                      <w:rPr>
                                        <w:b/>
                                        <w:color w:val="FFFFFF" w:themeColor="background1"/>
                                        <w:sz w:val="21"/>
                                        <w:szCs w:val="21"/>
                                        <w:lang w:val="fr-FR"/>
                                      </w:rPr>
                                      <w:t>Groupe</w:t>
                                    </w:r>
                                  </w:sdtContent>
                                </w:sdt>
                                <w:r w:rsidR="00E51D55" w:rsidRPr="00E51D55">
                                  <w:rPr>
                                    <w:b/>
                                    <w:color w:val="FFFFFF" w:themeColor="background1"/>
                                    <w:sz w:val="21"/>
                                    <w:szCs w:val="21"/>
                                    <w:lang w:val="fr-FR"/>
                                  </w:rPr>
                                  <w:t xml:space="preserve"> 1</w:t>
                                </w:r>
                                <w:r w:rsidR="00E51D55">
                                  <w:rPr>
                                    <w:b/>
                                    <w:color w:val="FFFFFF" w:themeColor="background1"/>
                                    <w:sz w:val="21"/>
                                    <w:szCs w:val="21"/>
                                    <w:lang w:val="fr-FR"/>
                                  </w:rPr>
                                  <w:t> :</w:t>
                                </w:r>
                                <w:r w:rsidR="00E51D55" w:rsidRPr="00E51D55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fr-FR"/>
                                  </w:rPr>
                                  <w:t xml:space="preserve"> Florentin CHÉRAUD, Victor GOURBILIÈRE, Tanguy MOUNIER</w:t>
                                </w:r>
                                <w:r w:rsidR="00E51D55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fr-FR"/>
                                  </w:rPr>
                                  <w:t>, Vincent PASQUET, Amaury VINCENT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67B029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90c226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fr-FR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15DEA5C" w14:textId="77777777" w:rsidR="00E51D55" w:rsidRPr="00E51D55" w:rsidRDefault="00E51D55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</w:pPr>
                              <w:r w:rsidRPr="00E51D55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  <w:t>Dossier Architecture</w:t>
                              </w:r>
                            </w:p>
                          </w:sdtContent>
                        </w:sdt>
                        <w:p w14:paraId="4AF499CC" w14:textId="77777777" w:rsidR="00E51D55" w:rsidRPr="00E51D55" w:rsidRDefault="00E51D5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r-FR"/>
                            </w:rPr>
                          </w:pPr>
                        </w:p>
                        <w:p w14:paraId="24BD00CD" w14:textId="77777777" w:rsidR="00E51D55" w:rsidRPr="00E51D55" w:rsidRDefault="00E51D55" w:rsidP="00E51D55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alias w:val="Résumé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E51D55">
                                <w:rPr>
                                  <w:b/>
                                  <w:color w:val="FFFFFF" w:themeColor="background1"/>
                                  <w:sz w:val="21"/>
                                  <w:szCs w:val="21"/>
                                  <w:lang w:val="fr-FR"/>
                                </w:rPr>
                                <w:t>Groupe</w:t>
                              </w:r>
                            </w:sdtContent>
                          </w:sdt>
                          <w:r w:rsidRPr="00E51D55">
                            <w:rPr>
                              <w:b/>
                              <w:color w:val="FFFFFF" w:themeColor="background1"/>
                              <w:sz w:val="21"/>
                              <w:szCs w:val="21"/>
                              <w:lang w:val="fr-FR"/>
                            </w:rPr>
                            <w:t xml:space="preserve"> 1</w:t>
                          </w:r>
                          <w:r>
                            <w:rPr>
                              <w:b/>
                              <w:color w:val="FFFFFF" w:themeColor="background1"/>
                              <w:sz w:val="21"/>
                              <w:szCs w:val="21"/>
                              <w:lang w:val="fr-FR"/>
                            </w:rPr>
                            <w:t> :</w:t>
                          </w:r>
                          <w:r w:rsidRPr="00E51D55">
                            <w:rPr>
                              <w:color w:val="FFFFFF" w:themeColor="background1"/>
                              <w:sz w:val="21"/>
                              <w:szCs w:val="21"/>
                              <w:lang w:val="fr-FR"/>
                            </w:rPr>
                            <w:t xml:space="preserve"> Florentin CHÉRAUD, Victor GOURBILIÈRE, Tanguy MOUNIER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fr-FR"/>
                            </w:rPr>
                            <w:t>, Vincent PASQUET, Amaury VINCENT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965F1B" wp14:editId="7ACB780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7A9A89" w14:textId="77777777" w:rsidR="00E51D55" w:rsidRDefault="00E51D55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Projet programmation système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965F1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AJ2HT92wAAAAYBAAAPAAAAAAAA&#10;AAAAAAAAAAYFAABkcnMvZG93bnJldi54bWxQSwUGAAAAAAQABADzAAAADgYAAAAA&#10;" fillcolor="#2c3c43 [3215]" stroked="f" strokeweight="1.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97A9A89" w14:textId="77777777" w:rsidR="00E51D55" w:rsidRDefault="00E51D55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Projet programmation système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8176A2" w14:textId="77777777" w:rsidR="00E51D55" w:rsidRDefault="00E51D55"/>
        <w:p w14:paraId="28B1122D" w14:textId="77777777" w:rsidR="00E51D55" w:rsidRDefault="00E51D55">
          <w:pPr>
            <w:rPr>
              <w:noProof/>
              <w:color w:val="auto"/>
              <w:lang w:eastAsia="en-US"/>
            </w:rPr>
          </w:pPr>
          <w:r>
            <w:rPr>
              <w:noProof/>
              <w:color w:val="auto"/>
              <w:lang w:eastAsia="en-US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2C13135A" w14:textId="77777777" w:rsidR="00003D54" w:rsidRDefault="00E51D55" w:rsidP="00E51D55">
      <w:pPr>
        <w:pStyle w:val="Titre1"/>
        <w:rPr>
          <w:lang w:val="fr-FR"/>
        </w:rPr>
      </w:pPr>
      <w:r>
        <w:rPr>
          <w:lang w:val="fr-FR"/>
        </w:rPr>
        <w:lastRenderedPageBreak/>
        <w:t>Dossier GIT</w:t>
      </w:r>
    </w:p>
    <w:p w14:paraId="72DA36B7" w14:textId="768D9C15" w:rsidR="00E51D55" w:rsidRDefault="0068375B" w:rsidP="00E51D55">
      <w:pPr>
        <w:rPr>
          <w:lang w:val="fr-FR"/>
        </w:rPr>
      </w:pPr>
      <w:hyperlink r:id="rId10" w:history="1">
        <w:r w:rsidR="00E51D55" w:rsidRPr="0026167E">
          <w:rPr>
            <w:rStyle w:val="Lienhypertexte"/>
            <w:lang w:val="fr-FR"/>
          </w:rPr>
          <w:t>https://github.com/Amaknes/SystemProgTeam1</w:t>
        </w:r>
      </w:hyperlink>
    </w:p>
    <w:p w14:paraId="31A9BE6D" w14:textId="4BD87A5E" w:rsidR="008B02B3" w:rsidRDefault="008B02B3" w:rsidP="00E51D55">
      <w:pPr>
        <w:rPr>
          <w:lang w:val="fr-FR"/>
        </w:rPr>
      </w:pPr>
      <w:r>
        <w:rPr>
          <w:lang w:val="fr-FR"/>
        </w:rPr>
        <w:t>L’ensemble des images présenté</w:t>
      </w:r>
      <w:r w:rsidR="002E58B8">
        <w:rPr>
          <w:lang w:val="fr-FR"/>
        </w:rPr>
        <w:t xml:space="preserve"> ci-dessous sont consultable dans le répertoire GIT. </w:t>
      </w:r>
    </w:p>
    <w:p w14:paraId="3871EE36" w14:textId="77777777" w:rsidR="00E51D55" w:rsidRDefault="00E51D55" w:rsidP="00E51D55">
      <w:pPr>
        <w:pStyle w:val="Titre1"/>
        <w:rPr>
          <w:lang w:val="fr-FR"/>
        </w:rPr>
      </w:pPr>
      <w:r>
        <w:rPr>
          <w:lang w:val="fr-FR"/>
        </w:rPr>
        <w:t>Diagramme cas d’utilisation</w:t>
      </w:r>
    </w:p>
    <w:p w14:paraId="05CC5E78" w14:textId="46F0161A" w:rsidR="00E51D55" w:rsidRDefault="005821CA" w:rsidP="00E51D55">
      <w:pPr>
        <w:rPr>
          <w:lang w:val="fr-FR"/>
        </w:rPr>
      </w:pPr>
      <w:r>
        <w:rPr>
          <w:noProof/>
        </w:rPr>
        <w:drawing>
          <wp:inline distT="0" distB="0" distL="0" distR="0" wp14:anchorId="386D4216" wp14:editId="13D89282">
            <wp:extent cx="5486400" cy="1699895"/>
            <wp:effectExtent l="0" t="0" r="0" b="0"/>
            <wp:docPr id="4" name="Image 4" descr="https://media.discordapp.net/attachments/517623798808313860/519900713174958081/Diagramme_de_cas_dutilisation.png?width=950&amp;height=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17623798808313860/519900713174958081/Diagramme_de_cas_dutilisation.png?width=950&amp;height=2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D4B3" w14:textId="77777777" w:rsidR="00E51D55" w:rsidRDefault="00E51D55" w:rsidP="00E51D55">
      <w:pPr>
        <w:pStyle w:val="Titre1"/>
        <w:rPr>
          <w:lang w:val="fr-FR"/>
        </w:rPr>
      </w:pPr>
      <w:r>
        <w:rPr>
          <w:lang w:val="fr-FR"/>
        </w:rPr>
        <w:t>Diagramme d’activités</w:t>
      </w:r>
    </w:p>
    <w:p w14:paraId="13FC85DC" w14:textId="1E50C1C4" w:rsidR="00E51D55" w:rsidRDefault="002731EA" w:rsidP="00E51D55">
      <w:pPr>
        <w:rPr>
          <w:lang w:val="fr-FR"/>
        </w:rPr>
      </w:pPr>
      <w:r>
        <w:rPr>
          <w:lang w:val="fr-FR"/>
        </w:rPr>
        <w:t>Voici les diagrammes d’activités pour les différents acteurs dans le projet :</w:t>
      </w:r>
    </w:p>
    <w:p w14:paraId="1B262E68" w14:textId="4A8975DD" w:rsidR="006D383C" w:rsidRDefault="006D383C" w:rsidP="00E51D55">
      <w:pPr>
        <w:rPr>
          <w:lang w:val="fr-FR"/>
        </w:rPr>
      </w:pPr>
      <w:r>
        <w:rPr>
          <w:lang w:val="fr-FR"/>
        </w:rPr>
        <w:t>Serveur</w:t>
      </w:r>
    </w:p>
    <w:p w14:paraId="167B72D5" w14:textId="5F46D318" w:rsidR="006D383C" w:rsidRDefault="006D383C" w:rsidP="00E51D55">
      <w:pPr>
        <w:rPr>
          <w:lang w:val="fr-FR"/>
        </w:rPr>
      </w:pPr>
      <w:r>
        <w:rPr>
          <w:lang w:val="fr-FR"/>
        </w:rPr>
        <w:t>Chef de Rang</w:t>
      </w:r>
    </w:p>
    <w:p w14:paraId="3B1D228D" w14:textId="1D959EC6" w:rsidR="006D383C" w:rsidRDefault="006D383C" w:rsidP="00E51D55">
      <w:pPr>
        <w:rPr>
          <w:lang w:val="fr-FR"/>
        </w:rPr>
      </w:pPr>
      <w:r>
        <w:rPr>
          <w:lang w:val="fr-FR"/>
        </w:rPr>
        <w:t>Maître d’Hôtel</w:t>
      </w:r>
    </w:p>
    <w:p w14:paraId="0FF8D7B1" w14:textId="3C609081" w:rsidR="006D383C" w:rsidRDefault="006D383C" w:rsidP="00E51D55">
      <w:pPr>
        <w:rPr>
          <w:lang w:val="fr-FR"/>
        </w:rPr>
      </w:pPr>
      <w:r>
        <w:rPr>
          <w:lang w:val="fr-FR"/>
        </w:rPr>
        <w:t>Commis de Salle</w:t>
      </w:r>
    </w:p>
    <w:p w14:paraId="5F947AA8" w14:textId="5CE9A466" w:rsidR="006D383C" w:rsidRDefault="006D383C" w:rsidP="00E51D55">
      <w:pPr>
        <w:rPr>
          <w:lang w:val="fr-FR"/>
        </w:rPr>
      </w:pPr>
      <w:r>
        <w:rPr>
          <w:lang w:val="fr-FR"/>
        </w:rPr>
        <w:t>Client</w:t>
      </w:r>
    </w:p>
    <w:p w14:paraId="0A54BA7E" w14:textId="3A84F3FF" w:rsidR="006D383C" w:rsidRDefault="006D383C" w:rsidP="00E51D55">
      <w:pPr>
        <w:rPr>
          <w:lang w:val="fr-FR"/>
        </w:rPr>
      </w:pPr>
      <w:r>
        <w:rPr>
          <w:lang w:val="fr-FR"/>
        </w:rPr>
        <w:t>Chef Cuisinier</w:t>
      </w:r>
    </w:p>
    <w:p w14:paraId="19914CD7" w14:textId="183A1B7D" w:rsidR="006D383C" w:rsidRDefault="006D383C" w:rsidP="00E51D55">
      <w:pPr>
        <w:rPr>
          <w:lang w:val="fr-FR"/>
        </w:rPr>
      </w:pPr>
      <w:r>
        <w:rPr>
          <w:lang w:val="fr-FR"/>
        </w:rPr>
        <w:t xml:space="preserve">Chef </w:t>
      </w:r>
      <w:proofErr w:type="spellStart"/>
      <w:r>
        <w:rPr>
          <w:lang w:val="fr-FR"/>
        </w:rPr>
        <w:t>Patissier</w:t>
      </w:r>
      <w:proofErr w:type="spellEnd"/>
    </w:p>
    <w:p w14:paraId="53F72DDE" w14:textId="361D66EB" w:rsidR="006D383C" w:rsidRDefault="006D383C" w:rsidP="00E51D55">
      <w:pPr>
        <w:rPr>
          <w:lang w:val="fr-FR"/>
        </w:rPr>
      </w:pPr>
      <w:r>
        <w:rPr>
          <w:lang w:val="fr-FR"/>
        </w:rPr>
        <w:t>Plongeur</w:t>
      </w:r>
    </w:p>
    <w:p w14:paraId="210212A0" w14:textId="019E2F1E" w:rsidR="006D383C" w:rsidRDefault="006D383C" w:rsidP="00E51D55">
      <w:pPr>
        <w:rPr>
          <w:lang w:val="fr-FR"/>
        </w:rPr>
      </w:pPr>
      <w:r>
        <w:rPr>
          <w:lang w:val="fr-FR"/>
        </w:rPr>
        <w:t>Commis de Cuisine</w:t>
      </w:r>
    </w:p>
    <w:p w14:paraId="4E783035" w14:textId="3945817A" w:rsidR="002731EA" w:rsidRDefault="006D383C" w:rsidP="00E51D55">
      <w:pPr>
        <w:rPr>
          <w:lang w:val="fr-FR"/>
        </w:rPr>
      </w:pPr>
      <w:r>
        <w:rPr>
          <w:lang w:val="fr-FR"/>
        </w:rPr>
        <w:t>Cuisinier</w:t>
      </w:r>
    </w:p>
    <w:p w14:paraId="59A8108D" w14:textId="77777777" w:rsidR="00E51D55" w:rsidRDefault="00E51D55" w:rsidP="00E51D55">
      <w:pPr>
        <w:pStyle w:val="Titre1"/>
        <w:rPr>
          <w:lang w:val="fr-FR"/>
        </w:rPr>
      </w:pPr>
      <w:r>
        <w:rPr>
          <w:lang w:val="fr-FR"/>
        </w:rPr>
        <w:t>Diagramme de classes</w:t>
      </w:r>
    </w:p>
    <w:p w14:paraId="3775C955" w14:textId="04D64C66" w:rsidR="00913411" w:rsidRDefault="00913411" w:rsidP="00913411">
      <w:pPr>
        <w:rPr>
          <w:lang w:val="fr-FR"/>
        </w:rPr>
      </w:pPr>
      <w:r w:rsidRPr="00913411">
        <w:rPr>
          <w:lang w:val="fr-FR"/>
        </w:rPr>
        <w:t>Le diagramme de classe e</w:t>
      </w:r>
      <w:r>
        <w:rPr>
          <w:lang w:val="fr-FR"/>
        </w:rPr>
        <w:t>st mis dans le répertoire.</w:t>
      </w:r>
    </w:p>
    <w:p w14:paraId="2C3D88A6" w14:textId="4FB0067F" w:rsidR="00913411" w:rsidRDefault="00913411" w:rsidP="00913411">
      <w:pPr>
        <w:rPr>
          <w:lang w:val="fr-FR"/>
        </w:rPr>
      </w:pPr>
    </w:p>
    <w:p w14:paraId="2EF606D6" w14:textId="2F710B45" w:rsidR="00913411" w:rsidRDefault="00913411" w:rsidP="00913411">
      <w:pPr>
        <w:rPr>
          <w:lang w:val="fr-FR"/>
        </w:rPr>
      </w:pPr>
    </w:p>
    <w:p w14:paraId="1ECA3381" w14:textId="4E26A2BF" w:rsidR="00913411" w:rsidRDefault="00913411" w:rsidP="00913411">
      <w:pPr>
        <w:rPr>
          <w:lang w:val="fr-FR"/>
        </w:rPr>
      </w:pPr>
    </w:p>
    <w:p w14:paraId="3F7AB7ED" w14:textId="17AF344A" w:rsidR="00913411" w:rsidRDefault="00913411" w:rsidP="00913411">
      <w:pPr>
        <w:pStyle w:val="Titre1"/>
        <w:rPr>
          <w:lang w:val="fr-FR"/>
        </w:rPr>
      </w:pPr>
      <w:bookmarkStart w:id="5" w:name="_GoBack"/>
      <w:bookmarkEnd w:id="5"/>
      <w:r>
        <w:rPr>
          <w:lang w:val="fr-FR"/>
        </w:rPr>
        <w:t xml:space="preserve">Diagramme de </w:t>
      </w:r>
      <w:r>
        <w:rPr>
          <w:lang w:val="fr-FR"/>
        </w:rPr>
        <w:t>composants</w:t>
      </w:r>
    </w:p>
    <w:p w14:paraId="22B2C6A0" w14:textId="18FC8ED2" w:rsidR="00913411" w:rsidRDefault="00913411" w:rsidP="00E51D55">
      <w:pPr>
        <w:rPr>
          <w:lang w:val="fr-FR"/>
        </w:rPr>
      </w:pPr>
      <w:r w:rsidRPr="00913411">
        <w:rPr>
          <w:lang w:val="fr-FR"/>
        </w:rPr>
        <w:t xml:space="preserve">Le diagramme de </w:t>
      </w:r>
      <w:r>
        <w:rPr>
          <w:lang w:val="fr-FR"/>
        </w:rPr>
        <w:t>composants pour le projet est le suivant :</w:t>
      </w:r>
    </w:p>
    <w:p w14:paraId="2BFFCB95" w14:textId="472478AD" w:rsidR="00913411" w:rsidRPr="00913411" w:rsidRDefault="00913411" w:rsidP="00E51D55">
      <w:pPr>
        <w:rPr>
          <w:lang w:val="fr-FR"/>
        </w:rPr>
      </w:pPr>
      <w:r>
        <w:rPr>
          <w:noProof/>
        </w:rPr>
        <w:drawing>
          <wp:inline distT="0" distB="0" distL="0" distR="0" wp14:anchorId="11BC0B6A" wp14:editId="293AF03D">
            <wp:extent cx="6330462" cy="2000250"/>
            <wp:effectExtent l="0" t="0" r="0" b="0"/>
            <wp:docPr id="10" name="Image 10" descr="https://media.discordapp.net/attachments/517623798808313860/5199071340754370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517623798808313860/51990713407543709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674" cy="200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03B5" w14:textId="47393D42" w:rsidR="00A300C9" w:rsidRPr="00913411" w:rsidRDefault="00A300C9" w:rsidP="004236D7">
      <w:pPr>
        <w:pStyle w:val="Titre1"/>
        <w:rPr>
          <w:lang w:val="en-GB"/>
        </w:rPr>
      </w:pPr>
      <w:r w:rsidRPr="00913411">
        <w:rPr>
          <w:lang w:val="en-GB"/>
        </w:rPr>
        <w:t>Design Pattern</w:t>
      </w:r>
    </w:p>
    <w:p w14:paraId="153AA479" w14:textId="685FF406" w:rsidR="00556BA3" w:rsidRDefault="00556BA3" w:rsidP="004236D7">
      <w:pPr>
        <w:pStyle w:val="Titre2"/>
        <w:rPr>
          <w:lang w:val="en-GB"/>
        </w:rPr>
      </w:pPr>
      <w:r>
        <w:rPr>
          <w:lang w:val="en-GB"/>
        </w:rPr>
        <w:t>MVC</w:t>
      </w:r>
    </w:p>
    <w:p w14:paraId="57EF9694" w14:textId="789F5612" w:rsidR="00556BA3" w:rsidRPr="00556BA3" w:rsidRDefault="00556BA3" w:rsidP="00556BA3">
      <w:pPr>
        <w:jc w:val="both"/>
        <w:rPr>
          <w:lang w:val="fr-FR"/>
        </w:rPr>
      </w:pPr>
      <w:r w:rsidRPr="00556BA3">
        <w:rPr>
          <w:lang w:val="fr-FR"/>
        </w:rPr>
        <w:t>Le design Pattern MVC est</w:t>
      </w:r>
      <w:r>
        <w:rPr>
          <w:lang w:val="fr-FR"/>
        </w:rPr>
        <w:t xml:space="preserve"> un design pattern visant à couper en 3 un logiciel, avec une partie vue qui sert d’interface, d’une partie </w:t>
      </w:r>
      <w:proofErr w:type="spellStart"/>
      <w:r>
        <w:rPr>
          <w:lang w:val="fr-FR"/>
        </w:rPr>
        <w:t>controller</w:t>
      </w:r>
      <w:proofErr w:type="spellEnd"/>
      <w:r>
        <w:rPr>
          <w:lang w:val="fr-FR"/>
        </w:rPr>
        <w:t xml:space="preserve"> qui sert à stocker la logique et d’une partie Model qui sert pour accéder aux données, le pattern est visible sur notre diagramme de Classe, avec les différents packages.</w:t>
      </w:r>
    </w:p>
    <w:p w14:paraId="79EFDCEC" w14:textId="0D8A7F19" w:rsidR="004236D7" w:rsidRPr="00913411" w:rsidRDefault="004236D7" w:rsidP="004236D7">
      <w:pPr>
        <w:pStyle w:val="Titre2"/>
        <w:rPr>
          <w:lang w:val="en-GB"/>
        </w:rPr>
      </w:pPr>
      <w:r w:rsidRPr="00913411">
        <w:rPr>
          <w:lang w:val="en-GB"/>
        </w:rPr>
        <w:t>Singleton</w:t>
      </w:r>
    </w:p>
    <w:p w14:paraId="25E0B59B" w14:textId="4700EDD6" w:rsidR="004236D7" w:rsidRDefault="004236D7" w:rsidP="004236D7">
      <w:pPr>
        <w:rPr>
          <w:lang w:val="fr-FR"/>
        </w:rPr>
      </w:pPr>
      <w:r w:rsidRPr="004236D7">
        <w:rPr>
          <w:lang w:val="fr-FR"/>
        </w:rPr>
        <w:t xml:space="preserve">Le singleton est un design pattern dont l'objectif est de restreindre l'instanciation d'une classe à un seul </w:t>
      </w:r>
      <w:r w:rsidR="00556BA3" w:rsidRPr="004236D7">
        <w:rPr>
          <w:lang w:val="fr-FR"/>
        </w:rPr>
        <w:t>objet.</w:t>
      </w:r>
      <w:r w:rsidRPr="004236D7">
        <w:rPr>
          <w:lang w:val="fr-FR"/>
        </w:rPr>
        <w:t xml:space="preserve"> Il est utilisé lorsqu'on a besoin exactement d'un objet dans le système. Le constructeur est privé pour n'être accédé que dans la commande </w:t>
      </w:r>
      <w:proofErr w:type="spellStart"/>
      <w:r w:rsidRPr="004236D7">
        <w:rPr>
          <w:lang w:val="fr-FR"/>
        </w:rPr>
        <w:t>GetInstance</w:t>
      </w:r>
      <w:proofErr w:type="spellEnd"/>
      <w:r w:rsidRPr="004236D7">
        <w:rPr>
          <w:lang w:val="fr-FR"/>
        </w:rPr>
        <w:t xml:space="preserve">, lorsqu'on accède à </w:t>
      </w:r>
      <w:r w:rsidR="00125E32" w:rsidRPr="004236D7">
        <w:rPr>
          <w:lang w:val="fr-FR"/>
        </w:rPr>
        <w:t>celle-ci</w:t>
      </w:r>
      <w:r w:rsidRPr="004236D7">
        <w:rPr>
          <w:lang w:val="fr-FR"/>
        </w:rPr>
        <w:t xml:space="preserve">, soit la fonction renvoie l'instance existante de l'Objet mis en variable statique, </w:t>
      </w:r>
      <w:r w:rsidR="002731EA" w:rsidRPr="004236D7">
        <w:rPr>
          <w:lang w:val="fr-FR"/>
        </w:rPr>
        <w:t>soit-il</w:t>
      </w:r>
      <w:r w:rsidRPr="004236D7">
        <w:rPr>
          <w:lang w:val="fr-FR"/>
        </w:rPr>
        <w:t xml:space="preserve"> en créé une et la place dans la variable. De ce fait un seul objet est instancié et peut être appelé partout</w:t>
      </w:r>
      <w:r w:rsidR="002731EA">
        <w:rPr>
          <w:lang w:val="fr-FR"/>
        </w:rPr>
        <w:t>. Ici nous l’utiliserons pour le chef de cuisine, unique et qui a parfois besoin d’être récupéré à n’importe quel moment en cuisine par les autres cuisiniers.</w:t>
      </w:r>
    </w:p>
    <w:p w14:paraId="4D455ED6" w14:textId="27A47B04" w:rsidR="00125E32" w:rsidRDefault="00125E32" w:rsidP="00125E32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A987865" wp14:editId="62AD44E7">
            <wp:extent cx="3562985" cy="1630680"/>
            <wp:effectExtent l="0" t="0" r="0" b="7620"/>
            <wp:docPr id="7" name="Image 7" descr="https://cdn.discordapp.com/attachments/246273126252412928/5199105280518389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246273126252412928/519910528051838976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0631" w14:textId="3911292C" w:rsidR="009C02A0" w:rsidRDefault="009C02A0" w:rsidP="009C02A0">
      <w:pPr>
        <w:pStyle w:val="Titre2"/>
        <w:rPr>
          <w:lang w:val="fr-FR"/>
        </w:rPr>
      </w:pPr>
      <w:r>
        <w:rPr>
          <w:lang w:val="fr-FR"/>
        </w:rPr>
        <w:t>Observer</w:t>
      </w:r>
    </w:p>
    <w:p w14:paraId="3E02EA81" w14:textId="77777777" w:rsidR="009C02A0" w:rsidRPr="009C02A0" w:rsidRDefault="009C02A0" w:rsidP="009C02A0">
      <w:pPr>
        <w:jc w:val="both"/>
        <w:rPr>
          <w:lang w:val="fr-FR"/>
        </w:rPr>
      </w:pPr>
      <w:r w:rsidRPr="009C02A0">
        <w:rPr>
          <w:lang w:val="fr-FR"/>
        </w:rPr>
        <w:t>Le cahier des charges du projet demande au commis de réagir lorsqu’un client souhaite lui parler ainsi que lorsqu’un serveur est trop occupé pour exécuter certaines tâches.</w:t>
      </w:r>
    </w:p>
    <w:p w14:paraId="10EB2D69" w14:textId="77777777" w:rsidR="009C02A0" w:rsidRPr="009C02A0" w:rsidRDefault="009C02A0" w:rsidP="009C02A0">
      <w:pPr>
        <w:jc w:val="both"/>
        <w:rPr>
          <w:lang w:val="fr-FR"/>
        </w:rPr>
      </w:pPr>
      <w:r w:rsidRPr="009C02A0">
        <w:rPr>
          <w:lang w:val="fr-FR"/>
        </w:rPr>
        <w:t>Nous avons donc décider d’appliquer le Design Pattern Observer aux couples Commis de Salle / Serveur et Commis de Salle / Client.</w:t>
      </w:r>
    </w:p>
    <w:p w14:paraId="1A49643F" w14:textId="7005C21B" w:rsidR="00125E32" w:rsidRDefault="009C02A0" w:rsidP="009C02A0">
      <w:pPr>
        <w:jc w:val="both"/>
        <w:rPr>
          <w:lang w:val="fr-FR"/>
        </w:rPr>
      </w:pPr>
      <w:r w:rsidRPr="009C02A0">
        <w:rPr>
          <w:lang w:val="fr-FR"/>
        </w:rPr>
        <w:t>Le Commis de Salle implémente alors l’interface Observer tandis que les Serveur et Clients implémentent l’interface Observable.</w:t>
      </w:r>
    </w:p>
    <w:p w14:paraId="27F47C32" w14:textId="623EB1ED" w:rsidR="00913411" w:rsidRDefault="00913411" w:rsidP="009C02A0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29D49BBA" wp14:editId="5BEB057F">
            <wp:extent cx="3525148" cy="3419475"/>
            <wp:effectExtent l="0" t="0" r="0" b="0"/>
            <wp:docPr id="2" name="Image 2" descr="https://media.discordapp.net/attachments/256003129303105546/5199163861984870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256003129303105546/519916386198487080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72" cy="342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B44E" w14:textId="072B95C3" w:rsidR="00913411" w:rsidRDefault="00913411" w:rsidP="009C02A0">
      <w:pPr>
        <w:jc w:val="both"/>
        <w:rPr>
          <w:lang w:val="fr-FR"/>
        </w:rPr>
      </w:pPr>
    </w:p>
    <w:p w14:paraId="2E1D2080" w14:textId="2E748CFE" w:rsidR="00913411" w:rsidRDefault="00913411" w:rsidP="009C02A0">
      <w:pPr>
        <w:jc w:val="both"/>
        <w:rPr>
          <w:lang w:val="fr-FR"/>
        </w:rPr>
      </w:pPr>
    </w:p>
    <w:p w14:paraId="4851B27B" w14:textId="77777777" w:rsidR="00913411" w:rsidRDefault="00913411" w:rsidP="009C02A0">
      <w:pPr>
        <w:jc w:val="both"/>
        <w:rPr>
          <w:lang w:val="fr-FR"/>
        </w:rPr>
      </w:pPr>
    </w:p>
    <w:p w14:paraId="7871DD6B" w14:textId="5F8F9930" w:rsidR="002731EA" w:rsidRPr="00913411" w:rsidRDefault="002731EA" w:rsidP="002731EA">
      <w:pPr>
        <w:pStyle w:val="Titre2"/>
        <w:rPr>
          <w:lang w:val="en-GB"/>
        </w:rPr>
      </w:pPr>
      <w:r w:rsidRPr="00913411">
        <w:rPr>
          <w:lang w:val="en-GB"/>
        </w:rPr>
        <w:lastRenderedPageBreak/>
        <w:t>Strategy</w:t>
      </w:r>
    </w:p>
    <w:p w14:paraId="22F4B123" w14:textId="0777D267" w:rsidR="002731EA" w:rsidRDefault="002731EA" w:rsidP="00913411">
      <w:pPr>
        <w:jc w:val="both"/>
        <w:rPr>
          <w:lang w:val="fr-FR"/>
        </w:rPr>
      </w:pPr>
      <w:r w:rsidRPr="00913411">
        <w:rPr>
          <w:lang w:val="fr-FR"/>
        </w:rPr>
        <w:t xml:space="preserve">Le Design Pattern </w:t>
      </w:r>
      <w:proofErr w:type="spellStart"/>
      <w:r w:rsidRPr="00913411">
        <w:rPr>
          <w:lang w:val="fr-FR"/>
        </w:rPr>
        <w:t>Strategy</w:t>
      </w:r>
      <w:proofErr w:type="spellEnd"/>
      <w:r w:rsidR="00913411" w:rsidRPr="00913411">
        <w:rPr>
          <w:lang w:val="fr-FR"/>
        </w:rPr>
        <w:t xml:space="preserve"> est</w:t>
      </w:r>
      <w:r w:rsidR="00913411">
        <w:rPr>
          <w:lang w:val="fr-FR"/>
        </w:rPr>
        <w:t xml:space="preserve"> un design pattern permettant de choisir une stratégie en fonction d’une situation donnée. Nous l’utilisons pour déterminer quel rôle aura les chefs de partie.</w:t>
      </w:r>
    </w:p>
    <w:p w14:paraId="1ACF69D3" w14:textId="0D86CC21" w:rsidR="00913411" w:rsidRPr="00913411" w:rsidRDefault="00913411" w:rsidP="00913411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6C62149F" wp14:editId="2D383ED0">
            <wp:extent cx="3026611" cy="2695575"/>
            <wp:effectExtent l="0" t="0" r="2540" b="0"/>
            <wp:docPr id="12" name="Image 12" descr="https://cdn.discordapp.com/attachments/256003129303105546/5199163207125565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256003129303105546/519916320712556555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44" cy="270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234B" w14:textId="26BCD3B6" w:rsidR="00913411" w:rsidRPr="00913411" w:rsidRDefault="00913411" w:rsidP="002731EA">
      <w:pPr>
        <w:rPr>
          <w:lang w:val="fr-FR"/>
        </w:rPr>
      </w:pPr>
    </w:p>
    <w:p w14:paraId="0C83B3FC" w14:textId="14CD52FE" w:rsidR="002731EA" w:rsidRDefault="002731EA" w:rsidP="002731EA">
      <w:pPr>
        <w:pStyle w:val="Titre2"/>
        <w:rPr>
          <w:lang w:val="en-GB"/>
        </w:rPr>
      </w:pPr>
      <w:r w:rsidRPr="002731EA">
        <w:rPr>
          <w:lang w:val="en-GB"/>
        </w:rPr>
        <w:t>FACTORY</w:t>
      </w:r>
    </w:p>
    <w:p w14:paraId="23F59086" w14:textId="551F1DAA" w:rsidR="00913411" w:rsidRDefault="00913411" w:rsidP="00913411">
      <w:pPr>
        <w:jc w:val="both"/>
        <w:rPr>
          <w:lang w:val="fr-FR"/>
        </w:rPr>
      </w:pPr>
      <w:r w:rsidRPr="00913411">
        <w:rPr>
          <w:lang w:val="fr-FR"/>
        </w:rPr>
        <w:t xml:space="preserve">Le Design pattern </w:t>
      </w:r>
      <w:proofErr w:type="spellStart"/>
      <w:r w:rsidRPr="00913411">
        <w:rPr>
          <w:lang w:val="fr-FR"/>
        </w:rPr>
        <w:t>Factory</w:t>
      </w:r>
      <w:proofErr w:type="spellEnd"/>
      <w:r w:rsidRPr="00913411">
        <w:rPr>
          <w:lang w:val="fr-FR"/>
        </w:rPr>
        <w:t xml:space="preserve"> est un</w:t>
      </w:r>
      <w:r>
        <w:rPr>
          <w:lang w:val="fr-FR"/>
        </w:rPr>
        <w:t xml:space="preserve"> design Pattern permettant d’avoir une </w:t>
      </w:r>
      <w:proofErr w:type="spellStart"/>
      <w:r>
        <w:rPr>
          <w:lang w:val="fr-FR"/>
        </w:rPr>
        <w:t>factory</w:t>
      </w:r>
      <w:proofErr w:type="spellEnd"/>
      <w:r>
        <w:rPr>
          <w:lang w:val="fr-FR"/>
        </w:rPr>
        <w:t xml:space="preserve"> de différents objets, dans le projet nous l’utilisons pour créer plusieurs clients aux comportement différents et aléatoires</w:t>
      </w:r>
    </w:p>
    <w:p w14:paraId="25C1E3DE" w14:textId="6B09BE5F" w:rsidR="00913411" w:rsidRDefault="00913411" w:rsidP="00913411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391C828E" wp14:editId="44C65356">
            <wp:extent cx="3251378" cy="2143125"/>
            <wp:effectExtent l="0" t="0" r="6350" b="0"/>
            <wp:docPr id="11" name="Image 11" descr="https://cdn.discordapp.com/attachments/256003129303105546/51991853583381300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256003129303105546/519918535833813007/unknow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42" cy="21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98F6" w14:textId="77777777" w:rsidR="00913411" w:rsidRPr="00913411" w:rsidRDefault="00913411" w:rsidP="00913411">
      <w:pPr>
        <w:rPr>
          <w:lang w:val="fr-FR"/>
        </w:rPr>
      </w:pPr>
    </w:p>
    <w:p w14:paraId="4229A40F" w14:textId="2B804175" w:rsidR="002731EA" w:rsidRDefault="002731EA" w:rsidP="002731EA">
      <w:pPr>
        <w:pStyle w:val="Titre2"/>
        <w:rPr>
          <w:lang w:val="en-GB"/>
        </w:rPr>
      </w:pPr>
      <w:r>
        <w:rPr>
          <w:lang w:val="en-GB"/>
        </w:rPr>
        <w:t>BRIDGE</w:t>
      </w:r>
    </w:p>
    <w:p w14:paraId="37431AAC" w14:textId="3512C0F7" w:rsidR="002731EA" w:rsidRDefault="002731EA" w:rsidP="002731EA">
      <w:pPr>
        <w:rPr>
          <w:lang w:val="fr-FR"/>
        </w:rPr>
      </w:pPr>
      <w:r w:rsidRPr="002731EA">
        <w:rPr>
          <w:lang w:val="fr-FR"/>
        </w:rPr>
        <w:t xml:space="preserve">Le Design Pattern </w:t>
      </w:r>
      <w:r w:rsidRPr="002731EA">
        <w:rPr>
          <w:lang w:val="fr-FR"/>
        </w:rPr>
        <w:t>Bridge est un design p</w:t>
      </w:r>
      <w:r>
        <w:rPr>
          <w:lang w:val="fr-FR"/>
        </w:rPr>
        <w:t>attern permettant de découpler une classe de son implémentation. Elle permet à la classe d’être donc modulable sans changer son code de base, en changeant l’implémentation pour s’adapter à la situation</w:t>
      </w:r>
      <w:r w:rsidR="00913411">
        <w:rPr>
          <w:lang w:val="fr-FR"/>
        </w:rPr>
        <w:t xml:space="preserve">. Ici nous l’avons utilisé sur la </w:t>
      </w:r>
      <w:r w:rsidR="00913411">
        <w:rPr>
          <w:lang w:val="fr-FR"/>
        </w:rPr>
        <w:lastRenderedPageBreak/>
        <w:t>plupart de nos classes, dans le but de pouvoir changer la classe en cas de problème tout en gardant les méthodes de l’interface.</w:t>
      </w:r>
    </w:p>
    <w:p w14:paraId="2B818106" w14:textId="081B27AA" w:rsidR="00913411" w:rsidRPr="002731EA" w:rsidRDefault="00913411" w:rsidP="002731EA">
      <w:pPr>
        <w:rPr>
          <w:lang w:val="fr-FR"/>
        </w:rPr>
      </w:pPr>
      <w:r>
        <w:rPr>
          <w:noProof/>
        </w:rPr>
        <w:drawing>
          <wp:inline distT="0" distB="0" distL="0" distR="0" wp14:anchorId="4DB7CA89" wp14:editId="6BAA8773">
            <wp:extent cx="2876550" cy="3543300"/>
            <wp:effectExtent l="0" t="0" r="0" b="0"/>
            <wp:docPr id="9" name="Image 9" descr="https://cdn.discordapp.com/attachments/256003129303105546/5199168014385152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256003129303105546/519916801438515264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E005" w14:textId="77777777" w:rsidR="002731EA" w:rsidRPr="002731EA" w:rsidRDefault="002731EA" w:rsidP="002731EA">
      <w:pPr>
        <w:rPr>
          <w:lang w:val="fr-FR"/>
        </w:rPr>
      </w:pPr>
    </w:p>
    <w:p w14:paraId="6E284B8C" w14:textId="77777777" w:rsidR="00E51D55" w:rsidRDefault="00E51D55" w:rsidP="00E51D55">
      <w:pPr>
        <w:pStyle w:val="Titre1"/>
        <w:rPr>
          <w:lang w:val="fr-FR"/>
        </w:rPr>
      </w:pPr>
      <w:r>
        <w:rPr>
          <w:lang w:val="fr-FR"/>
        </w:rPr>
        <w:t>Diagramme de composants</w:t>
      </w:r>
    </w:p>
    <w:p w14:paraId="1AE72024" w14:textId="2879D5CF" w:rsidR="00E51D55" w:rsidRDefault="00237B95" w:rsidP="00F53243">
      <w:pPr>
        <w:ind w:left="-567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50C3E9D" wp14:editId="59AF1752">
            <wp:extent cx="6029864" cy="19052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 composa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257" cy="19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B64F" w14:textId="77777777" w:rsidR="00E51D55" w:rsidRDefault="00E51D55" w:rsidP="00E51D55">
      <w:pPr>
        <w:pStyle w:val="Titre1"/>
        <w:rPr>
          <w:lang w:val="fr-FR"/>
        </w:rPr>
      </w:pPr>
      <w:r>
        <w:rPr>
          <w:lang w:val="fr-FR"/>
        </w:rPr>
        <w:lastRenderedPageBreak/>
        <w:t>Diagramme de séquence</w:t>
      </w:r>
    </w:p>
    <w:p w14:paraId="4206B523" w14:textId="2E28F0D7" w:rsidR="00E51D55" w:rsidRDefault="008B02B3" w:rsidP="00E51D55">
      <w:pPr>
        <w:rPr>
          <w:lang w:val="fr-FR"/>
        </w:rPr>
      </w:pPr>
      <w:r>
        <w:rPr>
          <w:noProof/>
        </w:rPr>
        <w:drawing>
          <wp:inline distT="0" distB="0" distL="0" distR="0" wp14:anchorId="73AC2B03" wp14:editId="45B61D44">
            <wp:extent cx="5486400" cy="29387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E86" w14:textId="164E7D19" w:rsidR="000F713C" w:rsidRDefault="00E51D55" w:rsidP="00E51D55">
      <w:pPr>
        <w:pStyle w:val="Titre1"/>
        <w:rPr>
          <w:lang w:val="fr-FR"/>
        </w:rPr>
      </w:pPr>
      <w:r>
        <w:rPr>
          <w:lang w:val="fr-FR"/>
        </w:rPr>
        <w:t xml:space="preserve">MCD </w:t>
      </w:r>
    </w:p>
    <w:p w14:paraId="5C21E991" w14:textId="60225A91" w:rsidR="000F713C" w:rsidRDefault="00256C66" w:rsidP="000F713C">
      <w:pPr>
        <w:rPr>
          <w:lang w:val="fr-FR"/>
        </w:rPr>
      </w:pPr>
      <w:r>
        <w:rPr>
          <w:noProof/>
        </w:rPr>
        <w:drawing>
          <wp:inline distT="0" distB="0" distL="0" distR="0" wp14:anchorId="77732F8F" wp14:editId="065D88DC">
            <wp:extent cx="5486400" cy="3060065"/>
            <wp:effectExtent l="0" t="0" r="0" b="6985"/>
            <wp:docPr id="3" name="Image 3" descr="https://media.discordapp.net/attachments/517623798808313860/519905730984411136/unknown.png?width=823&amp;height=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17623798808313860/519905730984411136/unknown.png?width=823&amp;height=4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DCB4" w14:textId="1AF9062C" w:rsidR="000F713C" w:rsidRDefault="000F713C" w:rsidP="000F713C">
      <w:pPr>
        <w:pStyle w:val="Titre1"/>
        <w:rPr>
          <w:lang w:val="fr-FR"/>
        </w:rPr>
      </w:pPr>
      <w:r>
        <w:rPr>
          <w:lang w:val="fr-FR"/>
        </w:rPr>
        <w:lastRenderedPageBreak/>
        <w:t>MLD</w:t>
      </w:r>
    </w:p>
    <w:p w14:paraId="5E6E81B3" w14:textId="2767241D" w:rsidR="000F713C" w:rsidRDefault="00A91DD3" w:rsidP="000F713C">
      <w:pPr>
        <w:rPr>
          <w:lang w:val="fr-FR"/>
        </w:rPr>
      </w:pPr>
      <w:r>
        <w:rPr>
          <w:noProof/>
        </w:rPr>
        <w:drawing>
          <wp:inline distT="0" distB="0" distL="0" distR="0" wp14:anchorId="317D3507" wp14:editId="1D23D74D">
            <wp:extent cx="5486400" cy="3051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3A29" w14:textId="6443641B" w:rsidR="00555334" w:rsidRDefault="00555334" w:rsidP="00555334">
      <w:pPr>
        <w:pStyle w:val="Titre1"/>
        <w:rPr>
          <w:lang w:val="fr-FR"/>
        </w:rPr>
      </w:pPr>
      <w:r>
        <w:rPr>
          <w:lang w:val="fr-FR"/>
        </w:rPr>
        <w:t>Script SQL</w:t>
      </w:r>
    </w:p>
    <w:p w14:paraId="086444AA" w14:textId="5E10AD6D" w:rsidR="00555334" w:rsidRPr="00555334" w:rsidRDefault="00555334" w:rsidP="00555334">
      <w:pPr>
        <w:rPr>
          <w:lang w:val="fr-FR"/>
        </w:rPr>
      </w:pPr>
      <w:r>
        <w:rPr>
          <w:lang w:val="fr-FR"/>
        </w:rPr>
        <w:t xml:space="preserve">Le script SQL peut être généré grâce au fichier du MCD présent dans le répertoire. </w:t>
      </w:r>
    </w:p>
    <w:sectPr w:rsidR="00555334" w:rsidRPr="00555334">
      <w:footerReference w:type="default" r:id="rId2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CBF4C" w14:textId="77777777" w:rsidR="0068375B" w:rsidRDefault="0068375B">
      <w:pPr>
        <w:spacing w:before="0" w:after="0" w:line="240" w:lineRule="auto"/>
      </w:pPr>
      <w:r>
        <w:separator/>
      </w:r>
    </w:p>
  </w:endnote>
  <w:endnote w:type="continuationSeparator" w:id="0">
    <w:p w14:paraId="526CDB9C" w14:textId="77777777" w:rsidR="0068375B" w:rsidRDefault="006837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87878" w14:textId="77777777" w:rsidR="00003D54" w:rsidRPr="004467B2" w:rsidRDefault="004F4B72">
    <w:pPr>
      <w:pStyle w:val="Pieddepage"/>
      <w:rPr>
        <w:noProof/>
        <w:lang w:val="fr-FR"/>
      </w:rPr>
    </w:pPr>
    <w:r w:rsidRPr="004467B2">
      <w:rPr>
        <w:noProof/>
        <w:lang w:val="fr-FR"/>
      </w:rPr>
      <w:t xml:space="preserve">Page </w:t>
    </w:r>
    <w:r w:rsidRPr="004467B2">
      <w:rPr>
        <w:noProof/>
        <w:lang w:val="fr-FR"/>
      </w:rPr>
      <w:fldChar w:fldCharType="begin"/>
    </w:r>
    <w:r w:rsidRPr="004467B2">
      <w:rPr>
        <w:noProof/>
        <w:lang w:val="fr-FR"/>
      </w:rPr>
      <w:instrText xml:space="preserve"> PAGE  \* Arabic  \* MERGEFORMAT </w:instrText>
    </w:r>
    <w:r w:rsidRPr="004467B2">
      <w:rPr>
        <w:noProof/>
        <w:lang w:val="fr-FR"/>
      </w:rPr>
      <w:fldChar w:fldCharType="separate"/>
    </w:r>
    <w:r w:rsidR="000B729C">
      <w:rPr>
        <w:noProof/>
        <w:lang w:val="fr-FR"/>
      </w:rPr>
      <w:t>1</w:t>
    </w:r>
    <w:r w:rsidRPr="004467B2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EEC9F" w14:textId="77777777" w:rsidR="0068375B" w:rsidRDefault="0068375B">
      <w:pPr>
        <w:spacing w:before="0" w:after="0" w:line="240" w:lineRule="auto"/>
      </w:pPr>
      <w:r>
        <w:separator/>
      </w:r>
    </w:p>
  </w:footnote>
  <w:footnote w:type="continuationSeparator" w:id="0">
    <w:p w14:paraId="5C81F3DB" w14:textId="77777777" w:rsidR="0068375B" w:rsidRDefault="006837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5"/>
    <w:rsid w:val="00003D54"/>
    <w:rsid w:val="00050166"/>
    <w:rsid w:val="0006191B"/>
    <w:rsid w:val="00087A49"/>
    <w:rsid w:val="000B729C"/>
    <w:rsid w:val="000E5D6D"/>
    <w:rsid w:val="000F713C"/>
    <w:rsid w:val="00125E32"/>
    <w:rsid w:val="00237B95"/>
    <w:rsid w:val="00256C66"/>
    <w:rsid w:val="002731EA"/>
    <w:rsid w:val="00293E36"/>
    <w:rsid w:val="002E58B8"/>
    <w:rsid w:val="0035213E"/>
    <w:rsid w:val="003D584E"/>
    <w:rsid w:val="004236D7"/>
    <w:rsid w:val="004467B2"/>
    <w:rsid w:val="004F4B72"/>
    <w:rsid w:val="00555334"/>
    <w:rsid w:val="00556BA3"/>
    <w:rsid w:val="005821CA"/>
    <w:rsid w:val="00666796"/>
    <w:rsid w:val="0068375B"/>
    <w:rsid w:val="006D383C"/>
    <w:rsid w:val="00897492"/>
    <w:rsid w:val="008B02B3"/>
    <w:rsid w:val="00913411"/>
    <w:rsid w:val="009C02A0"/>
    <w:rsid w:val="00A0328F"/>
    <w:rsid w:val="00A300C9"/>
    <w:rsid w:val="00A446BD"/>
    <w:rsid w:val="00A91B2B"/>
    <w:rsid w:val="00A91DD3"/>
    <w:rsid w:val="00B40BAE"/>
    <w:rsid w:val="00C024AD"/>
    <w:rsid w:val="00D01011"/>
    <w:rsid w:val="00E51D55"/>
    <w:rsid w:val="00E83915"/>
    <w:rsid w:val="00F53243"/>
    <w:rsid w:val="00F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5E36"/>
  <w15:chartTrackingRefBased/>
  <w15:docId w15:val="{F0FFD807-6060-4F53-9DEF-D7FF90DD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C43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90C226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90C226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90C226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6113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90C226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90C226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90C226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486113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90C226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90C226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6B911C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90C226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90C226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99CA3C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dtat">
    <w:name w:val="Table d’état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90C226" w:themeColor="accent1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  <w:insideH w:val="single" w:sz="4" w:space="0" w:color="90C226" w:themeColor="accent1"/>
        <w:insideV w:val="single" w:sz="4" w:space="0" w:color="90C226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E51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Amaknes/SystemProgTeam1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a\AppData\Roaming\Microsoft\Templates\Rapport%20d&#8217;&#233;tudiant.dotx" TargetMode="Externa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Groupe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F36613-F973-42BF-AEFC-7CECF0B17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5881F-BE78-4D76-AF70-CD9DA95A8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</Template>
  <TotalTime>193</TotalTime>
  <Pages>8</Pages>
  <Words>470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Architecture</vt:lpstr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Architecture</dc:title>
  <dc:subject>Projet programmation système</dc:subject>
  <dc:creator>Florentin Chéraud</dc:creator>
  <cp:keywords/>
  <cp:lastModifiedBy>VINCENT AMAURY</cp:lastModifiedBy>
  <cp:revision>17</cp:revision>
  <dcterms:created xsi:type="dcterms:W3CDTF">2018-12-05T13:42:00Z</dcterms:created>
  <dcterms:modified xsi:type="dcterms:W3CDTF">2018-12-05T16:58:00Z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